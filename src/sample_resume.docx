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5A64" w14:textId="77777777" w:rsidR="00A3737D" w:rsidRDefault="00A3737D" w:rsidP="00A3737D">
      <w:pPr>
        <w:pStyle w:val="Title"/>
        <w:jc w:val="center"/>
      </w:pPr>
      <w:sdt>
        <w:sdtPr>
          <w:id w:val="-1716732792"/>
          <w:placeholder>
            <w:docPart w:val="26050544BB2B884ABA55BF91E41E5C1D"/>
          </w:placeholder>
          <w:temporary/>
          <w:showingPlcHdr/>
          <w15:appearance w15:val="hidden"/>
        </w:sdtPr>
        <w:sdtContent>
          <w:r w:rsidRPr="004D72EE">
            <w:t>Michelle Wattz</w:t>
          </w:r>
        </w:sdtContent>
      </w:sdt>
    </w:p>
    <w:p w14:paraId="032D9668" w14:textId="77777777" w:rsidR="00A3737D" w:rsidRPr="008A268C" w:rsidRDefault="00A3737D" w:rsidP="00A3737D"/>
    <w:p w14:paraId="06EFD2BA" w14:textId="77777777" w:rsidR="00A3737D" w:rsidRPr="001B3A84" w:rsidRDefault="00A3737D" w:rsidP="00A3737D">
      <w:pPr>
        <w:pStyle w:val="Heading1"/>
        <w:jc w:val="center"/>
      </w:pPr>
      <w:sdt>
        <w:sdtPr>
          <w:id w:val="-603180935"/>
          <w:placeholder>
            <w:docPart w:val="94918869CE80984F89C7E05BE2C6D489"/>
          </w:placeholder>
          <w:temporary/>
          <w:showingPlcHdr/>
          <w15:appearance w15:val="hidden"/>
        </w:sdtPr>
        <w:sdtContent>
          <w:r w:rsidRPr="001B3A84">
            <w:t>432 1</w:t>
          </w:r>
          <w:r w:rsidRPr="001B3A84">
            <w:rPr>
              <w:vertAlign w:val="superscript"/>
            </w:rPr>
            <w:t>st</w:t>
          </w:r>
          <w:r>
            <w:t xml:space="preserve"> Ave, Saint Paul, MN 65432</w:t>
          </w:r>
        </w:sdtContent>
      </w:sdt>
      <w:r>
        <w:t xml:space="preserve">   |</w:t>
      </w:r>
      <w:r w:rsidRPr="001B3A84">
        <w:t xml:space="preserve">   </w:t>
      </w:r>
      <w:sdt>
        <w:sdtPr>
          <w:id w:val="-971594614"/>
          <w:placeholder>
            <w:docPart w:val="13892AE1CDA3314E826B09D5742DE61B"/>
          </w:placeholder>
          <w:temporary/>
          <w:showingPlcHdr/>
          <w15:appearance w15:val="hidden"/>
        </w:sdtPr>
        <w:sdtContent>
          <w:r w:rsidRPr="001B3A84">
            <w:t>805.555.0123</w:t>
          </w:r>
        </w:sdtContent>
      </w:sdt>
    </w:p>
    <w:p w14:paraId="3973CCDD" w14:textId="77777777" w:rsidR="00A3737D" w:rsidRDefault="00A3737D" w:rsidP="00A3737D">
      <w:pPr>
        <w:pStyle w:val="Heading1"/>
        <w:jc w:val="center"/>
      </w:pPr>
      <w:sdt>
        <w:sdtPr>
          <w:id w:val="279299466"/>
          <w:placeholder>
            <w:docPart w:val="6A385A68183A2E4F8D33AC0722461B85"/>
          </w:placeholder>
          <w:temporary/>
          <w:showingPlcHdr/>
          <w15:appearance w15:val="hidden"/>
        </w:sdtPr>
        <w:sdtContent>
          <w:r w:rsidRPr="001B3A84">
            <w:t>interestingsite.com</w:t>
          </w:r>
        </w:sdtContent>
      </w:sdt>
      <w:r>
        <w:t xml:space="preserve">   |</w:t>
      </w:r>
      <w:r w:rsidRPr="001B3A84">
        <w:t xml:space="preserve">   </w:t>
      </w:r>
      <w:sdt>
        <w:sdtPr>
          <w:id w:val="-1626080401"/>
          <w:placeholder>
            <w:docPart w:val="C9530959E211CB4F84515DFE87B3588A"/>
          </w:placeholder>
          <w:temporary/>
          <w:showingPlcHdr/>
          <w15:appearance w15:val="hidden"/>
        </w:sdtPr>
        <w:sdtContent>
          <w:r w:rsidRPr="00925A31">
            <w:t>michelle@example.com</w:t>
          </w:r>
        </w:sdtContent>
      </w:sdt>
    </w:p>
    <w:p w14:paraId="2A8719F6" w14:textId="77777777" w:rsidR="00A3737D" w:rsidRDefault="00A3737D" w:rsidP="00A3737D">
      <w:pPr>
        <w:pStyle w:val="Subtitle"/>
        <w:jc w:val="center"/>
      </w:pPr>
      <w:sdt>
        <w:sdtPr>
          <w:id w:val="-1896654276"/>
          <w:placeholder>
            <w:docPart w:val="E104FF81DDA63449BF5449426F96BFAD"/>
          </w:placeholder>
          <w:temporary/>
          <w:showingPlcHdr/>
          <w15:appearance w15:val="hidden"/>
        </w:sdtPr>
        <w:sdtContent>
          <w:r>
            <w:t>Objective</w:t>
          </w:r>
        </w:sdtContent>
      </w:sdt>
    </w:p>
    <w:p w14:paraId="1BFBBB33" w14:textId="77777777" w:rsidR="00A3737D" w:rsidRPr="0073141A" w:rsidRDefault="00A3737D" w:rsidP="00A3737D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C2A8E8F" wp14:editId="07AC0042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AA18EE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" strokecolor="#e5eaee [660]" strokeweight="1pt">
                <w10:anchorlock/>
              </v:line>
            </w:pict>
          </mc:Fallback>
        </mc:AlternateContent>
      </w:r>
    </w:p>
    <w:p w14:paraId="23495C49" w14:textId="77777777" w:rsidR="00A3737D" w:rsidRDefault="00A3737D" w:rsidP="00A3737D">
      <w:sdt>
        <w:sdtPr>
          <w:id w:val="-1991234341"/>
          <w:placeholder>
            <w:docPart w:val="F952153CA3948C41AF1246DC438F6082"/>
          </w:placeholder>
          <w:temporary/>
          <w:showingPlcHdr/>
          <w15:appearance w15:val="hidden"/>
        </w:sdtPr>
        <w:sdtContent>
          <w:r w:rsidRPr="00A14C84">
            <w:t>This is the place for a brief summary of your key responsibilities</w:t>
          </w:r>
          <w:r>
            <w:t xml:space="preserve"> and accomplishments.</w:t>
          </w:r>
        </w:sdtContent>
      </w:sdt>
      <w:r>
        <w:t xml:space="preserve"> </w:t>
      </w:r>
    </w:p>
    <w:p w14:paraId="50661E4E" w14:textId="77777777" w:rsidR="00A3737D" w:rsidRDefault="00A3737D" w:rsidP="00A3737D">
      <w:pPr>
        <w:pStyle w:val="Subtitle"/>
        <w:jc w:val="center"/>
      </w:pPr>
      <w:sdt>
        <w:sdtPr>
          <w:id w:val="-233013083"/>
          <w:placeholder>
            <w:docPart w:val="7E8CFFF33641F34E9E62EE5CD6D297FC"/>
          </w:placeholder>
          <w:temporary/>
          <w:showingPlcHdr/>
          <w15:appearance w15:val="hidden"/>
        </w:sdtPr>
        <w:sdtContent>
          <w:r>
            <w:t xml:space="preserve">Skills and </w:t>
          </w:r>
          <w:r w:rsidRPr="00CF5950">
            <w:t>abilities</w:t>
          </w:r>
        </w:sdtContent>
      </w:sdt>
    </w:p>
    <w:p w14:paraId="78A5829B" w14:textId="77777777" w:rsidR="00A3737D" w:rsidRPr="0073141A" w:rsidRDefault="00A3737D" w:rsidP="00A3737D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C92A4A3" wp14:editId="50C2F80D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628E88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00906036" w14:textId="77777777" w:rsidR="00A3737D" w:rsidRDefault="00A3737D" w:rsidP="00A3737D">
      <w:sdt>
        <w:sdtPr>
          <w:id w:val="1592189589"/>
          <w:placeholder>
            <w:docPart w:val="FE368EACF65AC04E8283FCB9CABB5637"/>
          </w:placeholder>
          <w:temporary/>
          <w:showingPlcHdr/>
          <w15:appearance w15:val="hidden"/>
        </w:sdtPr>
        <w:sdtContent>
          <w:r w:rsidRPr="0087472A">
            <w:t>You might want to include a brief summary of certifications and professional skill</w:t>
          </w:r>
          <w:r w:rsidRPr="004D72EE">
            <w:t>s.</w:t>
          </w:r>
        </w:sdtContent>
      </w:sdt>
      <w:r w:rsidRPr="004D72EE">
        <w:t xml:space="preserve"> </w:t>
      </w:r>
    </w:p>
    <w:p w14:paraId="3DC79A4F" w14:textId="77777777" w:rsidR="00A3737D" w:rsidRDefault="00A3737D" w:rsidP="00A3737D">
      <w:pPr>
        <w:pStyle w:val="Subtitle"/>
        <w:jc w:val="center"/>
      </w:pPr>
      <w:sdt>
        <w:sdtPr>
          <w:id w:val="-1543354741"/>
          <w:placeholder>
            <w:docPart w:val="E83D72088CFC6F408AFD5F27F1C8BEB1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2D77A65D" w14:textId="77777777" w:rsidR="00A3737D" w:rsidRPr="0073141A" w:rsidRDefault="00A3737D" w:rsidP="00A3737D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62B2E7DB" wp14:editId="0475B44C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40E514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6235FEAC" w14:textId="77777777" w:rsidR="00A3737D" w:rsidRPr="008A268C" w:rsidRDefault="00A3737D" w:rsidP="00A3737D">
      <w:pPr>
        <w:pStyle w:val="Heading2"/>
      </w:pPr>
      <w:sdt>
        <w:sdtPr>
          <w:id w:val="-1130786267"/>
          <w:placeholder>
            <w:docPart w:val="E70ABE3B9BB74444B8507424036CFE34"/>
          </w:placeholder>
          <w:temporary/>
          <w:showingPlcHdr/>
          <w15:appearance w15:val="hidden"/>
        </w:sdtPr>
        <w:sdtContent>
          <w:r w:rsidRPr="008A268C">
            <w:t>Hyperwarp Coffee – Atlanta, GA</w:t>
          </w:r>
        </w:sdtContent>
      </w:sdt>
      <w:r w:rsidRPr="008A268C">
        <w:tab/>
      </w:r>
      <w:sdt>
        <w:sdtPr>
          <w:id w:val="1815221889"/>
          <w:placeholder>
            <w:docPart w:val="C0E375CAF6273746BB3D11C79C72BE92"/>
          </w:placeholder>
          <w:temporary/>
          <w:showingPlcHdr/>
          <w15:appearance w15:val="hidden"/>
        </w:sdtPr>
        <w:sdtContent>
          <w:r w:rsidRPr="008A268C">
            <w:t>11.XX – Present</w:t>
          </w:r>
        </w:sdtContent>
      </w:sdt>
    </w:p>
    <w:p w14:paraId="4C77F1DD" w14:textId="77777777" w:rsidR="00A3737D" w:rsidRDefault="00A3737D" w:rsidP="00A3737D">
      <w:sdt>
        <w:sdtPr>
          <w:id w:val="644932867"/>
          <w:placeholder>
            <w:docPart w:val="CB785487ACAEAC44B4F2629305772D09"/>
          </w:placeholder>
          <w:temporary/>
          <w:showingPlcHdr/>
          <w15:appearance w15:val="hidden"/>
        </w:sdtPr>
        <w:sdtContent>
          <w:r w:rsidRPr="0087472A">
            <w:t>This is the place for a brief summary of your key responsibilities and accomplishments.</w:t>
          </w:r>
        </w:sdtContent>
      </w:sdt>
    </w:p>
    <w:p w14:paraId="30867BE9" w14:textId="77777777" w:rsidR="00A3737D" w:rsidRDefault="00A3737D" w:rsidP="00A3737D"/>
    <w:p w14:paraId="324C5E35" w14:textId="77777777" w:rsidR="00A3737D" w:rsidRPr="00D6086E" w:rsidRDefault="00A3737D" w:rsidP="00A3737D">
      <w:pPr>
        <w:pStyle w:val="Heading2"/>
      </w:pPr>
      <w:sdt>
        <w:sdtPr>
          <w:id w:val="127604590"/>
          <w:placeholder>
            <w:docPart w:val="EC70529C69439542B21077FCA056A961"/>
          </w:placeholder>
          <w:temporary/>
          <w:showingPlcHdr/>
          <w15:appearance w15:val="hidden"/>
        </w:sdtPr>
        <w:sdtContent>
          <w:r w:rsidRPr="0087472A">
            <w:t>Hyperwarp Coffee – Atlanta, GA</w:t>
          </w:r>
        </w:sdtContent>
      </w:sdt>
      <w:r>
        <w:tab/>
      </w:r>
      <w:sdt>
        <w:sdtPr>
          <w:id w:val="930473219"/>
          <w:placeholder>
            <w:docPart w:val="542B5C958B6185498D87F37A4D5859F9"/>
          </w:placeholder>
          <w:temporary/>
          <w:showingPlcHdr/>
          <w15:appearance w15:val="hidden"/>
        </w:sdtPr>
        <w:sdtContent>
          <w:r w:rsidRPr="00D6086E">
            <w:t>6.XX – 4.XX</w:t>
          </w:r>
        </w:sdtContent>
      </w:sdt>
    </w:p>
    <w:p w14:paraId="36C6D273" w14:textId="77777777" w:rsidR="00A3737D" w:rsidRDefault="00A3737D" w:rsidP="00A3737D">
      <w:sdt>
        <w:sdtPr>
          <w:id w:val="2144228250"/>
          <w:placeholder>
            <w:docPart w:val="F27FDA5F9D2D6E45B58039331337738C"/>
          </w:placeholder>
          <w:temporary/>
          <w:showingPlcHdr/>
          <w15:appearance w15:val="hidden"/>
        </w:sdtPr>
        <w:sdtContent>
          <w:r w:rsidRPr="003D2014">
            <w:t>This is the place for a brief summary of your key responsibilities and accomplishments</w:t>
          </w:r>
          <w:r>
            <w:t>.</w:t>
          </w:r>
        </w:sdtContent>
      </w:sdt>
    </w:p>
    <w:p w14:paraId="04844C4A" w14:textId="77777777" w:rsidR="00A3737D" w:rsidRPr="003D2014" w:rsidRDefault="00A3737D" w:rsidP="00A3737D">
      <w:pPr>
        <w:pStyle w:val="Subtitle"/>
        <w:jc w:val="center"/>
      </w:pPr>
      <w:sdt>
        <w:sdtPr>
          <w:id w:val="-2054070331"/>
          <w:placeholder>
            <w:docPart w:val="AB35A29C7950124B99E0BE62557C3E04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626F636F" w14:textId="77777777" w:rsidR="00A3737D" w:rsidRPr="0073141A" w:rsidRDefault="00A3737D" w:rsidP="00A3737D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2928520" wp14:editId="3A09FB56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C1B340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66468E23" w14:textId="77777777" w:rsidR="00A3737D" w:rsidRDefault="00A3737D" w:rsidP="00A3737D">
      <w:pPr>
        <w:pStyle w:val="Heading2"/>
      </w:pPr>
      <w:sdt>
        <w:sdtPr>
          <w:id w:val="-1713191041"/>
          <w:placeholder>
            <w:docPart w:val="59F3F41D453EEB4692A6ACFB8C157B07"/>
          </w:placeholder>
          <w:temporary/>
          <w:showingPlcHdr/>
          <w15:appearance w15:val="hidden"/>
        </w:sdtPr>
        <w:sdtContent>
          <w:r w:rsidRPr="004D72EE">
            <w:t>Glennwood University – Detroit, MI</w:t>
          </w:r>
        </w:sdtContent>
      </w:sdt>
      <w:r>
        <w:tab/>
      </w:r>
      <w:sdt>
        <w:sdtPr>
          <w:id w:val="1764878438"/>
          <w:placeholder>
            <w:docPart w:val="CC2732EB3770294896BF4B82D736B08E"/>
          </w:placeholder>
          <w:temporary/>
          <w:showingPlcHdr/>
          <w15:appearance w15:val="hidden"/>
        </w:sdtPr>
        <w:sdtContent>
          <w:r>
            <w:t>20XX</w:t>
          </w:r>
        </w:sdtContent>
      </w:sdt>
    </w:p>
    <w:p w14:paraId="3BC7B55F" w14:textId="77777777" w:rsidR="00A3737D" w:rsidRDefault="00A3737D" w:rsidP="00A3737D">
      <w:sdt>
        <w:sdtPr>
          <w:id w:val="270370618"/>
          <w:placeholder>
            <w:docPart w:val="D2EE7BD8C4E22A4A9609D5A812486C45"/>
          </w:placeholder>
          <w:temporary/>
          <w:showingPlcHdr/>
          <w15:appearance w15:val="hidden"/>
        </w:sdtPr>
        <w:sdtContent>
          <w:r>
            <w:t>Business Communication Degree</w:t>
          </w:r>
        </w:sdtContent>
      </w:sdt>
    </w:p>
    <w:p w14:paraId="7785E37C" w14:textId="77777777" w:rsidR="00A3737D" w:rsidRPr="003042AE" w:rsidRDefault="00A3737D" w:rsidP="00A3737D"/>
    <w:p w14:paraId="6675146A" w14:textId="77777777" w:rsidR="00A3737D" w:rsidRDefault="00A3737D" w:rsidP="00A3737D">
      <w:sdt>
        <w:sdtPr>
          <w:id w:val="-850946406"/>
          <w:placeholder>
            <w:docPart w:val="A9346D471E973742944748DD3911CBA0"/>
          </w:placeholder>
          <w:temporary/>
          <w:showingPlcHdr/>
          <w15:appearance w15:val="hidden"/>
        </w:sdtPr>
        <w:sdtContent>
          <w:r w:rsidRPr="003042AE">
            <w:t>You might want to include your GPA here and a brief summary of relevant coursework,</w:t>
          </w:r>
          <w:r>
            <w:t xml:space="preserve"> </w:t>
          </w:r>
          <w:r w:rsidRPr="003042AE">
            <w:t>awards, and honors</w:t>
          </w:r>
          <w:r w:rsidRPr="0087472A">
            <w:t>.</w:t>
          </w:r>
        </w:sdtContent>
      </w:sdt>
    </w:p>
    <w:p w14:paraId="349D16D4" w14:textId="77777777" w:rsidR="00A3737D" w:rsidRPr="00D6086E" w:rsidRDefault="00A3737D" w:rsidP="00A3737D">
      <w:pPr>
        <w:pStyle w:val="Subtitle"/>
        <w:jc w:val="center"/>
      </w:pPr>
      <w:sdt>
        <w:sdtPr>
          <w:id w:val="1984729288"/>
          <w:placeholder>
            <w:docPart w:val="1BB7F0CF2124FF4CAA9C64413AC628EB"/>
          </w:placeholder>
          <w:temporary/>
          <w:showingPlcHdr/>
          <w15:appearance w15:val="hidden"/>
        </w:sdtPr>
        <w:sdtContent>
          <w:r>
            <w:t>communication</w:t>
          </w:r>
        </w:sdtContent>
      </w:sdt>
    </w:p>
    <w:p w14:paraId="09818136" w14:textId="77777777" w:rsidR="00A3737D" w:rsidRPr="0073141A" w:rsidRDefault="00A3737D" w:rsidP="00A3737D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BFBDC7F" wp14:editId="7846CE33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8A4395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" strokecolor="#e5eaef" strokeweight="1pt">
                <w10:anchorlock/>
              </v:line>
            </w:pict>
          </mc:Fallback>
        </mc:AlternateContent>
      </w:r>
    </w:p>
    <w:p w14:paraId="48469EF4" w14:textId="77777777" w:rsidR="00A3737D" w:rsidRDefault="00A3737D" w:rsidP="00A3737D">
      <w:sdt>
        <w:sdtPr>
          <w:id w:val="1305892461"/>
          <w:placeholder>
            <w:docPart w:val="42FE31826130914BAA035434B4A98659"/>
          </w:placeholder>
          <w:temporary/>
          <w:showingPlcHdr/>
          <w15:appearance w15:val="hidden"/>
        </w:sdtPr>
        <w:sdtContent>
          <w:r w:rsidRPr="0087472A">
            <w:t>You delivered that big presentation to rave reviews. This is the place to showcase your skills.</w:t>
          </w:r>
        </w:sdtContent>
      </w:sdt>
    </w:p>
    <w:p w14:paraId="584CC22B" w14:textId="77777777" w:rsidR="00A3737D" w:rsidRPr="00D6086E" w:rsidRDefault="00A3737D" w:rsidP="00A3737D">
      <w:pPr>
        <w:pStyle w:val="Subtitle"/>
        <w:jc w:val="center"/>
      </w:pPr>
      <w:sdt>
        <w:sdtPr>
          <w:id w:val="692963234"/>
          <w:placeholder>
            <w:docPart w:val="656E97ECD9AB8B4F8A07305F06AEED13"/>
          </w:placeholder>
          <w:temporary/>
          <w:showingPlcHdr/>
          <w15:appearance w15:val="hidden"/>
        </w:sdtPr>
        <w:sdtContent>
          <w:r w:rsidRPr="00D6086E">
            <w:t>Leadership</w:t>
          </w:r>
        </w:sdtContent>
      </w:sdt>
    </w:p>
    <w:p w14:paraId="13C1C90F" w14:textId="77777777" w:rsidR="00A3737D" w:rsidRPr="0073141A" w:rsidRDefault="00A3737D" w:rsidP="00A3737D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4F61611B" wp14:editId="65D715E8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D185BE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" strokecolor="#e5eaee [660]" strokeweight="1pt">
                <w10:anchorlock/>
              </v:line>
            </w:pict>
          </mc:Fallback>
        </mc:AlternateContent>
      </w:r>
    </w:p>
    <w:p w14:paraId="0C4B0B56" w14:textId="77777777" w:rsidR="00A3737D" w:rsidRDefault="00A3737D" w:rsidP="00A3737D">
      <w:sdt>
        <w:sdtPr>
          <w:id w:val="60994734"/>
          <w:placeholder>
            <w:docPart w:val="CC331652E3B3984BA3630AE72D388FBA"/>
          </w:placeholder>
          <w:temporary/>
          <w:showingPlcHdr/>
          <w15:appearance w15:val="hidden"/>
        </w:sdtPr>
        <w:sdtContent>
          <w:r w:rsidRPr="0087472A">
            <w:t xml:space="preserve">Are you head of the condo board or a team lead for your favorite charity? This is the perfect place to let </w:t>
          </w:r>
          <w:r>
            <w:t>e</w:t>
          </w:r>
          <w:r w:rsidRPr="0087472A">
            <w:t>veryone know.</w:t>
          </w:r>
        </w:sdtContent>
      </w:sdt>
    </w:p>
    <w:p w14:paraId="35FE8F46" w14:textId="77777777" w:rsidR="00A3737D" w:rsidRPr="0087472A" w:rsidRDefault="00A3737D" w:rsidP="00A3737D">
      <w:pPr>
        <w:pStyle w:val="Subtitle"/>
        <w:jc w:val="center"/>
      </w:pPr>
      <w:sdt>
        <w:sdtPr>
          <w:id w:val="271750518"/>
          <w:placeholder>
            <w:docPart w:val="959EFD8C06651A4E8D2B515A3D339C0C"/>
          </w:placeholder>
          <w:temporary/>
          <w:showingPlcHdr/>
          <w15:appearance w15:val="hidden"/>
        </w:sdtPr>
        <w:sdtContent>
          <w:r>
            <w:t>references</w:t>
          </w:r>
        </w:sdtContent>
      </w:sdt>
    </w:p>
    <w:p w14:paraId="01CB50A4" w14:textId="77777777" w:rsidR="00A3737D" w:rsidRPr="0073141A" w:rsidRDefault="00A3737D" w:rsidP="00A3737D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77061F7" wp14:editId="7D6AFDCB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A473ED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" strokecolor="#e5eaee [660]" strokeweight="1pt">
                <w10:anchorlock/>
              </v:line>
            </w:pict>
          </mc:Fallback>
        </mc:AlternateContent>
      </w:r>
    </w:p>
    <w:p w14:paraId="6FE15FBE" w14:textId="77777777" w:rsidR="00A3737D" w:rsidRPr="00083B45" w:rsidRDefault="00A3737D" w:rsidP="00A3737D">
      <w:pPr>
        <w:pStyle w:val="ReferenceHeader"/>
        <w:tabs>
          <w:tab w:val="center" w:pos="4680"/>
          <w:tab w:val="right" w:pos="9360"/>
        </w:tabs>
      </w:pPr>
      <w:sdt>
        <w:sdtPr>
          <w:id w:val="442970712"/>
          <w:placeholder>
            <w:docPart w:val="4F34B7BD9B3E784ABFCB08F388C57F2E"/>
          </w:placeholder>
          <w:temporary/>
          <w:showingPlcHdr/>
          <w15:appearance w15:val="hidden"/>
        </w:sdtPr>
        <w:sdtContent>
          <w:r>
            <w:t>Hyperwarp Coffee HQ</w:t>
          </w:r>
        </w:sdtContent>
      </w:sdt>
      <w:r>
        <w:tab/>
      </w:r>
      <w:sdt>
        <w:sdtPr>
          <w:id w:val="237753394"/>
          <w:placeholder>
            <w:docPart w:val="27E477BD60782748845DD36F2BEAFEB5"/>
          </w:placeholder>
          <w:temporary/>
          <w:showingPlcHdr/>
          <w15:appearance w15:val="hidden"/>
        </w:sdtPr>
        <w:sdtContent>
          <w:r>
            <w:t>Hyperwarp Coffee HQ</w:t>
          </w:r>
        </w:sdtContent>
      </w:sdt>
      <w:r>
        <w:tab/>
      </w:r>
      <w:sdt>
        <w:sdtPr>
          <w:id w:val="-965430579"/>
          <w:placeholder>
            <w:docPart w:val="910B975B06D6B440AA56D725405231B9"/>
          </w:placeholder>
          <w:temporary/>
          <w:showingPlcHdr/>
          <w15:appearance w15:val="hidden"/>
        </w:sdtPr>
        <w:sdtContent>
          <w:r>
            <w:t>Hyperwarp Coffee HQ</w:t>
          </w:r>
        </w:sdtContent>
      </w:sdt>
    </w:p>
    <w:p w14:paraId="3422F6C2" w14:textId="77777777" w:rsidR="00A3737D" w:rsidRDefault="00A3737D" w:rsidP="00A3737D">
      <w:pPr>
        <w:pStyle w:val="ReferenceContactInfo"/>
      </w:pPr>
      <w:sdt>
        <w:sdtPr>
          <w:rPr>
            <w:b/>
            <w:bCs/>
          </w:rPr>
          <w:id w:val="-837229694"/>
          <w:placeholder>
            <w:docPart w:val="767BA89D1160B04D9811468F3F536A49"/>
          </w:placeholder>
          <w:temporary/>
          <w:showingPlcHdr/>
          <w15:appearance w15:val="hidden"/>
        </w:sdtPr>
        <w:sdtContent>
          <w:r w:rsidRPr="001B3A84">
            <w:t>Contact information</w:t>
          </w:r>
        </w:sdtContent>
      </w:sdt>
      <w:r>
        <w:rPr>
          <w:b/>
          <w:bCs/>
        </w:rPr>
        <w:tab/>
      </w:r>
      <w:sdt>
        <w:sdtPr>
          <w:id w:val="274836199"/>
          <w:placeholder>
            <w:docPart w:val="C45AE3D62C663343B7C7845166DFD6E0"/>
          </w:placeholder>
          <w:temporary/>
          <w:showingPlcHdr/>
          <w15:appearance w15:val="hidden"/>
        </w:sdtPr>
        <w:sdtContent>
          <w:r w:rsidRPr="001B3A84">
            <w:t>Contact information</w:t>
          </w:r>
        </w:sdtContent>
      </w:sdt>
      <w:r>
        <w:tab/>
      </w:r>
      <w:sdt>
        <w:sdtPr>
          <w:id w:val="-1775703024"/>
          <w:placeholder>
            <w:docPart w:val="A4D084035A519849946345541176FA50"/>
          </w:placeholder>
          <w:temporary/>
          <w:showingPlcHdr/>
          <w15:appearance w15:val="hidden"/>
        </w:sdtPr>
        <w:sdtContent>
          <w:r w:rsidRPr="001B3A84">
            <w:t>Contact information</w:t>
          </w:r>
        </w:sdtContent>
      </w:sdt>
    </w:p>
    <w:p w14:paraId="3C614F43" w14:textId="77777777" w:rsidR="00A3737D" w:rsidRPr="008B0503" w:rsidRDefault="00A3737D" w:rsidP="00A3737D"/>
    <w:p w14:paraId="7387C39D" w14:textId="77777777" w:rsidR="00157636" w:rsidRPr="00A3737D" w:rsidRDefault="00157636" w:rsidP="00A3737D"/>
    <w:sectPr w:rsidR="00157636" w:rsidRPr="00A3737D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8ECD" w14:textId="77777777" w:rsidR="00380BE0" w:rsidRDefault="00380BE0">
      <w:r>
        <w:separator/>
      </w:r>
    </w:p>
  </w:endnote>
  <w:endnote w:type="continuationSeparator" w:id="0">
    <w:p w14:paraId="0AE376EC" w14:textId="77777777" w:rsidR="00380BE0" w:rsidRDefault="00380BE0">
      <w:r>
        <w:continuationSeparator/>
      </w:r>
    </w:p>
  </w:endnote>
  <w:endnote w:type="continuationNotice" w:id="1">
    <w:p w14:paraId="2602970C" w14:textId="77777777" w:rsidR="00380BE0" w:rsidRDefault="00380B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F234" w14:textId="77777777" w:rsidR="00380BE0" w:rsidRDefault="00380BE0">
      <w:r>
        <w:separator/>
      </w:r>
    </w:p>
  </w:footnote>
  <w:footnote w:type="continuationSeparator" w:id="0">
    <w:p w14:paraId="3BB3AEE6" w14:textId="77777777" w:rsidR="00380BE0" w:rsidRDefault="00380BE0">
      <w:r>
        <w:continuationSeparator/>
      </w:r>
    </w:p>
  </w:footnote>
  <w:footnote w:type="continuationNotice" w:id="1">
    <w:p w14:paraId="5B37FB39" w14:textId="77777777" w:rsidR="00380BE0" w:rsidRDefault="00380BE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10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80BE0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E63E7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61C1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264D"/>
    <w:rsid w:val="009F4D2E"/>
    <w:rsid w:val="00A014CD"/>
    <w:rsid w:val="00A01DCB"/>
    <w:rsid w:val="00A14C84"/>
    <w:rsid w:val="00A3737D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42DDC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9636C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570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7D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velliah/Library/Containers/com.microsoft.Word/Data/Library/Application%20Support/Microsoft/Office/16.0/DTS/Search/%7b35244342-E03F-EF40-8AB9-78A3639F9CC1%7dtf0283505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050544BB2B884ABA55BF91E41E5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B6563-ED9B-6D40-BD66-CB4726A69B36}"/>
      </w:docPartPr>
      <w:docPartBody>
        <w:p w:rsidR="00000000" w:rsidRDefault="00DA5534" w:rsidP="00DA5534">
          <w:pPr>
            <w:pStyle w:val="26050544BB2B884ABA55BF91E41E5C1D"/>
          </w:pPr>
          <w:r w:rsidRPr="004D72EE">
            <w:t>Michelle Wattz</w:t>
          </w:r>
        </w:p>
      </w:docPartBody>
    </w:docPart>
    <w:docPart>
      <w:docPartPr>
        <w:name w:val="94918869CE80984F89C7E05BE2C6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39499-F3E8-884F-B978-049A396CB525}"/>
      </w:docPartPr>
      <w:docPartBody>
        <w:p w:rsidR="00000000" w:rsidRDefault="00DA5534" w:rsidP="00DA5534">
          <w:pPr>
            <w:pStyle w:val="94918869CE80984F89C7E05BE2C6D489"/>
          </w:pPr>
          <w:r w:rsidRPr="001B3A84">
            <w:t>432 1</w:t>
          </w:r>
          <w:r w:rsidRPr="001B3A84">
            <w:rPr>
              <w:vertAlign w:val="superscript"/>
            </w:rPr>
            <w:t>st</w:t>
          </w:r>
          <w:r>
            <w:t xml:space="preserve"> Ave, Saint Paul, MN 65432</w:t>
          </w:r>
        </w:p>
      </w:docPartBody>
    </w:docPart>
    <w:docPart>
      <w:docPartPr>
        <w:name w:val="13892AE1CDA3314E826B09D5742D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CA404-A6B5-3145-A953-D8DBF76A5F62}"/>
      </w:docPartPr>
      <w:docPartBody>
        <w:p w:rsidR="00000000" w:rsidRDefault="00DA5534" w:rsidP="00DA5534">
          <w:pPr>
            <w:pStyle w:val="13892AE1CDA3314E826B09D5742DE61B"/>
          </w:pPr>
          <w:r w:rsidRPr="001B3A84">
            <w:t>805.555.0123</w:t>
          </w:r>
        </w:p>
      </w:docPartBody>
    </w:docPart>
    <w:docPart>
      <w:docPartPr>
        <w:name w:val="6A385A68183A2E4F8D33AC0722461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C374B-5577-814D-8AE7-A4D086615CE5}"/>
      </w:docPartPr>
      <w:docPartBody>
        <w:p w:rsidR="00000000" w:rsidRDefault="00DA5534" w:rsidP="00DA5534">
          <w:pPr>
            <w:pStyle w:val="6A385A68183A2E4F8D33AC0722461B85"/>
          </w:pPr>
          <w:r w:rsidRPr="001B3A84">
            <w:t>interestingsite.com</w:t>
          </w:r>
        </w:p>
      </w:docPartBody>
    </w:docPart>
    <w:docPart>
      <w:docPartPr>
        <w:name w:val="C9530959E211CB4F84515DFE87B35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429B9-5DA5-DA48-B557-2D31E285BA40}"/>
      </w:docPartPr>
      <w:docPartBody>
        <w:p w:rsidR="00000000" w:rsidRDefault="00DA5534" w:rsidP="00DA5534">
          <w:pPr>
            <w:pStyle w:val="C9530959E211CB4F84515DFE87B3588A"/>
          </w:pPr>
          <w:r w:rsidRPr="00925A31">
            <w:t>michelle@example.com</w:t>
          </w:r>
        </w:p>
      </w:docPartBody>
    </w:docPart>
    <w:docPart>
      <w:docPartPr>
        <w:name w:val="E104FF81DDA63449BF5449426F96B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B6252-3112-8341-A963-4ED2FCE14C0D}"/>
      </w:docPartPr>
      <w:docPartBody>
        <w:p w:rsidR="00000000" w:rsidRDefault="00DA5534" w:rsidP="00DA5534">
          <w:pPr>
            <w:pStyle w:val="E104FF81DDA63449BF5449426F96BFAD"/>
          </w:pPr>
          <w:r>
            <w:t>Objective</w:t>
          </w:r>
        </w:p>
      </w:docPartBody>
    </w:docPart>
    <w:docPart>
      <w:docPartPr>
        <w:name w:val="F952153CA3948C41AF1246DC438F6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3082F-CE2E-3742-8219-DBF0D66E9844}"/>
      </w:docPartPr>
      <w:docPartBody>
        <w:p w:rsidR="00000000" w:rsidRDefault="00DA5534" w:rsidP="00DA5534">
          <w:pPr>
            <w:pStyle w:val="F952153CA3948C41AF1246DC438F6082"/>
          </w:pPr>
          <w:r w:rsidRPr="00A14C84">
            <w:t>This is the place for a brief summary of your key responsibilities</w:t>
          </w:r>
          <w:r>
            <w:t xml:space="preserve"> and accomplishments.</w:t>
          </w:r>
        </w:p>
      </w:docPartBody>
    </w:docPart>
    <w:docPart>
      <w:docPartPr>
        <w:name w:val="7E8CFFF33641F34E9E62EE5CD6D29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0AB78-0846-7E4C-8C0E-A1F8DE6F560E}"/>
      </w:docPartPr>
      <w:docPartBody>
        <w:p w:rsidR="00000000" w:rsidRDefault="00DA5534" w:rsidP="00DA5534">
          <w:pPr>
            <w:pStyle w:val="7E8CFFF33641F34E9E62EE5CD6D297FC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FE368EACF65AC04E8283FCB9CABB5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04768-6294-B544-8415-03B6577B0AE1}"/>
      </w:docPartPr>
      <w:docPartBody>
        <w:p w:rsidR="00000000" w:rsidRDefault="00DA5534" w:rsidP="00DA5534">
          <w:pPr>
            <w:pStyle w:val="FE368EACF65AC04E8283FCB9CABB5637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E83D72088CFC6F408AFD5F27F1C8B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845A2-7A12-4D4C-9C3D-3E61778DD770}"/>
      </w:docPartPr>
      <w:docPartBody>
        <w:p w:rsidR="00000000" w:rsidRDefault="00DA5534" w:rsidP="00DA5534">
          <w:pPr>
            <w:pStyle w:val="E83D72088CFC6F408AFD5F27F1C8BEB1"/>
          </w:pPr>
          <w:r>
            <w:t>Experience</w:t>
          </w:r>
        </w:p>
      </w:docPartBody>
    </w:docPart>
    <w:docPart>
      <w:docPartPr>
        <w:name w:val="E70ABE3B9BB74444B8507424036CF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78438-549E-4049-9DA4-A591F8E6A10D}"/>
      </w:docPartPr>
      <w:docPartBody>
        <w:p w:rsidR="00000000" w:rsidRDefault="00DA5534" w:rsidP="00DA5534">
          <w:pPr>
            <w:pStyle w:val="E70ABE3B9BB74444B8507424036CFE34"/>
          </w:pPr>
          <w:r w:rsidRPr="008A268C">
            <w:t>Hyperwarp Coffee – Atlanta, GA</w:t>
          </w:r>
        </w:p>
      </w:docPartBody>
    </w:docPart>
    <w:docPart>
      <w:docPartPr>
        <w:name w:val="C0E375CAF6273746BB3D11C79C72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B9F8E-1946-BF4F-9CE4-2C24861CBCA3}"/>
      </w:docPartPr>
      <w:docPartBody>
        <w:p w:rsidR="00000000" w:rsidRDefault="00DA5534" w:rsidP="00DA5534">
          <w:pPr>
            <w:pStyle w:val="C0E375CAF6273746BB3D11C79C72BE92"/>
          </w:pPr>
          <w:r w:rsidRPr="008A268C">
            <w:t>11.XX – Present</w:t>
          </w:r>
        </w:p>
      </w:docPartBody>
    </w:docPart>
    <w:docPart>
      <w:docPartPr>
        <w:name w:val="CB785487ACAEAC44B4F2629305772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AB122-A891-9A49-9D4F-54374317AF10}"/>
      </w:docPartPr>
      <w:docPartBody>
        <w:p w:rsidR="00000000" w:rsidRDefault="00DA5534" w:rsidP="00DA5534">
          <w:pPr>
            <w:pStyle w:val="CB785487ACAEAC44B4F2629305772D09"/>
          </w:pPr>
          <w:r w:rsidRPr="0087472A">
            <w:t>This is the place for a brief summary of your key responsibilities and accomplishments.</w:t>
          </w:r>
        </w:p>
      </w:docPartBody>
    </w:docPart>
    <w:docPart>
      <w:docPartPr>
        <w:name w:val="EC70529C69439542B21077FCA056A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667D7-2417-974C-8702-84EA46BA5A6C}"/>
      </w:docPartPr>
      <w:docPartBody>
        <w:p w:rsidR="00000000" w:rsidRDefault="00DA5534" w:rsidP="00DA5534">
          <w:pPr>
            <w:pStyle w:val="EC70529C69439542B21077FCA056A961"/>
          </w:pPr>
          <w:r w:rsidRPr="0087472A">
            <w:t>Hyperwarp Coffee – Atlanta, GA</w:t>
          </w:r>
        </w:p>
      </w:docPartBody>
    </w:docPart>
    <w:docPart>
      <w:docPartPr>
        <w:name w:val="542B5C958B6185498D87F37A4D585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44B39-066E-EA46-8AE8-775744D13F06}"/>
      </w:docPartPr>
      <w:docPartBody>
        <w:p w:rsidR="00000000" w:rsidRDefault="00DA5534" w:rsidP="00DA5534">
          <w:pPr>
            <w:pStyle w:val="542B5C958B6185498D87F37A4D5859F9"/>
          </w:pPr>
          <w:r w:rsidRPr="00D6086E">
            <w:t>6.XX – 4.XX</w:t>
          </w:r>
        </w:p>
      </w:docPartBody>
    </w:docPart>
    <w:docPart>
      <w:docPartPr>
        <w:name w:val="F27FDA5F9D2D6E45B580393313377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5CD7F-D46E-7D47-B06C-E190DB8BF782}"/>
      </w:docPartPr>
      <w:docPartBody>
        <w:p w:rsidR="00000000" w:rsidRDefault="00DA5534" w:rsidP="00DA5534">
          <w:pPr>
            <w:pStyle w:val="F27FDA5F9D2D6E45B58039331337738C"/>
          </w:pPr>
          <w:r w:rsidRPr="003D2014">
            <w:t>This is the place for a brief summary of your key responsibilities and accomplishments</w:t>
          </w:r>
          <w:r>
            <w:t>.</w:t>
          </w:r>
        </w:p>
      </w:docPartBody>
    </w:docPart>
    <w:docPart>
      <w:docPartPr>
        <w:name w:val="AB35A29C7950124B99E0BE62557C3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38A5B-D082-B34B-92DE-8B2B8CD08108}"/>
      </w:docPartPr>
      <w:docPartBody>
        <w:p w:rsidR="00000000" w:rsidRDefault="00DA5534" w:rsidP="00DA5534">
          <w:pPr>
            <w:pStyle w:val="AB35A29C7950124B99E0BE62557C3E04"/>
          </w:pPr>
          <w:r>
            <w:t>Education</w:t>
          </w:r>
        </w:p>
      </w:docPartBody>
    </w:docPart>
    <w:docPart>
      <w:docPartPr>
        <w:name w:val="59F3F41D453EEB4692A6ACFB8C15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72F22-A118-7947-BACB-D998AA6D92FE}"/>
      </w:docPartPr>
      <w:docPartBody>
        <w:p w:rsidR="00000000" w:rsidRDefault="00DA5534" w:rsidP="00DA5534">
          <w:pPr>
            <w:pStyle w:val="59F3F41D453EEB4692A6ACFB8C157B07"/>
          </w:pPr>
          <w:r w:rsidRPr="004D72EE">
            <w:t>Glennwood University – Detroit, MI</w:t>
          </w:r>
        </w:p>
      </w:docPartBody>
    </w:docPart>
    <w:docPart>
      <w:docPartPr>
        <w:name w:val="CC2732EB3770294896BF4B82D736B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8E364-5532-C14D-95B3-7C2BC56AC066}"/>
      </w:docPartPr>
      <w:docPartBody>
        <w:p w:rsidR="00000000" w:rsidRDefault="00DA5534" w:rsidP="00DA5534">
          <w:pPr>
            <w:pStyle w:val="CC2732EB3770294896BF4B82D736B08E"/>
          </w:pPr>
          <w:r>
            <w:t>20XX</w:t>
          </w:r>
        </w:p>
      </w:docPartBody>
    </w:docPart>
    <w:docPart>
      <w:docPartPr>
        <w:name w:val="D2EE7BD8C4E22A4A9609D5A812486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6D9E-E6BB-9542-B3AF-DBDDE8D4B116}"/>
      </w:docPartPr>
      <w:docPartBody>
        <w:p w:rsidR="00000000" w:rsidRDefault="00DA5534" w:rsidP="00DA5534">
          <w:pPr>
            <w:pStyle w:val="D2EE7BD8C4E22A4A9609D5A812486C45"/>
          </w:pPr>
          <w:r>
            <w:t>Business Communication Degree</w:t>
          </w:r>
        </w:p>
      </w:docPartBody>
    </w:docPart>
    <w:docPart>
      <w:docPartPr>
        <w:name w:val="A9346D471E973742944748DD3911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99B5-E602-3040-B26E-FF5318019B64}"/>
      </w:docPartPr>
      <w:docPartBody>
        <w:p w:rsidR="00000000" w:rsidRDefault="00DA5534" w:rsidP="00DA5534">
          <w:pPr>
            <w:pStyle w:val="A9346D471E973742944748DD3911CBA0"/>
          </w:pPr>
          <w:r w:rsidRPr="003042AE">
            <w:t>You might want to include your GPA here and a brief summary of relevant coursework,</w:t>
          </w:r>
          <w:r>
            <w:t xml:space="preserve"> </w:t>
          </w:r>
          <w:r w:rsidRPr="003042AE">
            <w:t>awards, and honors</w:t>
          </w:r>
          <w:r w:rsidRPr="0087472A">
            <w:t>.</w:t>
          </w:r>
        </w:p>
      </w:docPartBody>
    </w:docPart>
    <w:docPart>
      <w:docPartPr>
        <w:name w:val="1BB7F0CF2124FF4CAA9C64413AC62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9BE75-2A62-6A48-AFA4-31DC5E78EE94}"/>
      </w:docPartPr>
      <w:docPartBody>
        <w:p w:rsidR="00000000" w:rsidRDefault="00DA5534" w:rsidP="00DA5534">
          <w:pPr>
            <w:pStyle w:val="1BB7F0CF2124FF4CAA9C64413AC628EB"/>
          </w:pPr>
          <w:r>
            <w:t>communication</w:t>
          </w:r>
        </w:p>
      </w:docPartBody>
    </w:docPart>
    <w:docPart>
      <w:docPartPr>
        <w:name w:val="42FE31826130914BAA035434B4A98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57D53-9A38-B742-A7A2-6DB64B193964}"/>
      </w:docPartPr>
      <w:docPartBody>
        <w:p w:rsidR="00000000" w:rsidRDefault="00DA5534" w:rsidP="00DA5534">
          <w:pPr>
            <w:pStyle w:val="42FE31826130914BAA035434B4A98659"/>
          </w:pPr>
          <w:r w:rsidRPr="0087472A">
            <w:t>You delivered that big presentation to rave reviews. This is the place to showcase your skills.</w:t>
          </w:r>
        </w:p>
      </w:docPartBody>
    </w:docPart>
    <w:docPart>
      <w:docPartPr>
        <w:name w:val="656E97ECD9AB8B4F8A07305F06AEE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1F79-B1CB-D246-8481-E7B6022E2AE8}"/>
      </w:docPartPr>
      <w:docPartBody>
        <w:p w:rsidR="00000000" w:rsidRDefault="00DA5534" w:rsidP="00DA5534">
          <w:pPr>
            <w:pStyle w:val="656E97ECD9AB8B4F8A07305F06AEED13"/>
          </w:pPr>
          <w:r w:rsidRPr="00D6086E">
            <w:t>Leadership</w:t>
          </w:r>
        </w:p>
      </w:docPartBody>
    </w:docPart>
    <w:docPart>
      <w:docPartPr>
        <w:name w:val="CC331652E3B3984BA3630AE72D38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5227B-CE8C-1342-B25A-75D8064D880F}"/>
      </w:docPartPr>
      <w:docPartBody>
        <w:p w:rsidR="00000000" w:rsidRDefault="00DA5534" w:rsidP="00DA5534">
          <w:pPr>
            <w:pStyle w:val="CC331652E3B3984BA3630AE72D388FBA"/>
          </w:pPr>
          <w:r w:rsidRPr="0087472A">
            <w:t xml:space="preserve">Are you head of the condo board or a team lead for your favorite charity? This is the perfect place to let </w:t>
          </w:r>
          <w:r>
            <w:t>e</w:t>
          </w:r>
          <w:r w:rsidRPr="0087472A">
            <w:t>veryone know.</w:t>
          </w:r>
        </w:p>
      </w:docPartBody>
    </w:docPart>
    <w:docPart>
      <w:docPartPr>
        <w:name w:val="959EFD8C06651A4E8D2B515A3D33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BFCA-4194-2E42-966F-1D6539FB654B}"/>
      </w:docPartPr>
      <w:docPartBody>
        <w:p w:rsidR="00000000" w:rsidRDefault="00DA5534" w:rsidP="00DA5534">
          <w:pPr>
            <w:pStyle w:val="959EFD8C06651A4E8D2B515A3D339C0C"/>
          </w:pPr>
          <w:r>
            <w:t>references</w:t>
          </w:r>
        </w:p>
      </w:docPartBody>
    </w:docPart>
    <w:docPart>
      <w:docPartPr>
        <w:name w:val="4F34B7BD9B3E784ABFCB08F388C57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3CACD-0C66-F941-8478-FA1708FB0A8B}"/>
      </w:docPartPr>
      <w:docPartBody>
        <w:p w:rsidR="00000000" w:rsidRDefault="00DA5534" w:rsidP="00DA5534">
          <w:pPr>
            <w:pStyle w:val="4F34B7BD9B3E784ABFCB08F388C57F2E"/>
          </w:pPr>
          <w:r>
            <w:t>Hyperwarp Coffee HQ</w:t>
          </w:r>
        </w:p>
      </w:docPartBody>
    </w:docPart>
    <w:docPart>
      <w:docPartPr>
        <w:name w:val="27E477BD60782748845DD36F2BEAF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21F1-0C01-8040-878E-DE06978A5F76}"/>
      </w:docPartPr>
      <w:docPartBody>
        <w:p w:rsidR="00000000" w:rsidRDefault="00DA5534" w:rsidP="00DA5534">
          <w:pPr>
            <w:pStyle w:val="27E477BD60782748845DD36F2BEAFEB5"/>
          </w:pPr>
          <w:r>
            <w:t>Hyperwarp Coffee HQ</w:t>
          </w:r>
        </w:p>
      </w:docPartBody>
    </w:docPart>
    <w:docPart>
      <w:docPartPr>
        <w:name w:val="910B975B06D6B440AA56D7254052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93803-ED64-354F-B70E-4D35A9E5A667}"/>
      </w:docPartPr>
      <w:docPartBody>
        <w:p w:rsidR="00000000" w:rsidRDefault="00DA5534" w:rsidP="00DA5534">
          <w:pPr>
            <w:pStyle w:val="910B975B06D6B440AA56D725405231B9"/>
          </w:pPr>
          <w:r>
            <w:t>Hyperwarp Coffee HQ</w:t>
          </w:r>
        </w:p>
      </w:docPartBody>
    </w:docPart>
    <w:docPart>
      <w:docPartPr>
        <w:name w:val="767BA89D1160B04D9811468F3F536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D925-2FE3-864F-A510-DB6687867C26}"/>
      </w:docPartPr>
      <w:docPartBody>
        <w:p w:rsidR="00000000" w:rsidRDefault="00DA5534" w:rsidP="00DA5534">
          <w:pPr>
            <w:pStyle w:val="767BA89D1160B04D9811468F3F536A49"/>
          </w:pPr>
          <w:r w:rsidRPr="001B3A84">
            <w:t>Contact information</w:t>
          </w:r>
        </w:p>
      </w:docPartBody>
    </w:docPart>
    <w:docPart>
      <w:docPartPr>
        <w:name w:val="C45AE3D62C663343B7C7845166DF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01630-5C28-B24A-89A5-FBD4E1B86482}"/>
      </w:docPartPr>
      <w:docPartBody>
        <w:p w:rsidR="00000000" w:rsidRDefault="00DA5534" w:rsidP="00DA5534">
          <w:pPr>
            <w:pStyle w:val="C45AE3D62C663343B7C7845166DFD6E0"/>
          </w:pPr>
          <w:r w:rsidRPr="001B3A84">
            <w:t>Contact information</w:t>
          </w:r>
        </w:p>
      </w:docPartBody>
    </w:docPart>
    <w:docPart>
      <w:docPartPr>
        <w:name w:val="A4D084035A519849946345541176F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5D0B-81C9-9A4A-B87B-E7675F19CC37}"/>
      </w:docPartPr>
      <w:docPartBody>
        <w:p w:rsidR="00000000" w:rsidRDefault="00DA5534" w:rsidP="00DA5534">
          <w:pPr>
            <w:pStyle w:val="A4D084035A519849946345541176FA50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16"/>
    <w:rsid w:val="000452F7"/>
    <w:rsid w:val="005C4005"/>
    <w:rsid w:val="00680119"/>
    <w:rsid w:val="00DA5534"/>
    <w:rsid w:val="00F8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050544BB2B884ABA55BF91E41E5C1D">
    <w:name w:val="26050544BB2B884ABA55BF91E41E5C1D"/>
    <w:rsid w:val="00DA5534"/>
  </w:style>
  <w:style w:type="paragraph" w:customStyle="1" w:styleId="94918869CE80984F89C7E05BE2C6D489">
    <w:name w:val="94918869CE80984F89C7E05BE2C6D489"/>
    <w:rsid w:val="00DA5534"/>
  </w:style>
  <w:style w:type="paragraph" w:customStyle="1" w:styleId="13892AE1CDA3314E826B09D5742DE61B">
    <w:name w:val="13892AE1CDA3314E826B09D5742DE61B"/>
    <w:rsid w:val="00DA5534"/>
  </w:style>
  <w:style w:type="paragraph" w:customStyle="1" w:styleId="6A385A68183A2E4F8D33AC0722461B85">
    <w:name w:val="6A385A68183A2E4F8D33AC0722461B85"/>
    <w:rsid w:val="00DA5534"/>
  </w:style>
  <w:style w:type="paragraph" w:customStyle="1" w:styleId="C9530959E211CB4F84515DFE87B3588A">
    <w:name w:val="C9530959E211CB4F84515DFE87B3588A"/>
    <w:rsid w:val="00DA5534"/>
  </w:style>
  <w:style w:type="paragraph" w:customStyle="1" w:styleId="ADB665FF438187438657C578542B4B97">
    <w:name w:val="ADB665FF438187438657C578542B4B97"/>
  </w:style>
  <w:style w:type="paragraph" w:customStyle="1" w:styleId="E104FF81DDA63449BF5449426F96BFAD">
    <w:name w:val="E104FF81DDA63449BF5449426F96BFAD"/>
    <w:rsid w:val="00DA5534"/>
  </w:style>
  <w:style w:type="paragraph" w:customStyle="1" w:styleId="27AB74866565BE409F93832CE8E3405F">
    <w:name w:val="27AB74866565BE409F93832CE8E3405F"/>
  </w:style>
  <w:style w:type="paragraph" w:customStyle="1" w:styleId="E7199009EB17AA4299D91BE9FD8C7C8E">
    <w:name w:val="E7199009EB17AA4299D91BE9FD8C7C8E"/>
  </w:style>
  <w:style w:type="paragraph" w:customStyle="1" w:styleId="60FED6FB095C0449802F62E5EA3D8198">
    <w:name w:val="60FED6FB095C0449802F62E5EA3D8198"/>
  </w:style>
  <w:style w:type="paragraph" w:customStyle="1" w:styleId="F952153CA3948C41AF1246DC438F6082">
    <w:name w:val="F952153CA3948C41AF1246DC438F6082"/>
    <w:rsid w:val="00DA5534"/>
  </w:style>
  <w:style w:type="paragraph" w:customStyle="1" w:styleId="7E8CFFF33641F34E9E62EE5CD6D297FC">
    <w:name w:val="7E8CFFF33641F34E9E62EE5CD6D297FC"/>
    <w:rsid w:val="00DA5534"/>
  </w:style>
  <w:style w:type="paragraph" w:customStyle="1" w:styleId="FE368EACF65AC04E8283FCB9CABB5637">
    <w:name w:val="FE368EACF65AC04E8283FCB9CABB5637"/>
    <w:rsid w:val="00DA5534"/>
  </w:style>
  <w:style w:type="paragraph" w:customStyle="1" w:styleId="E83D72088CFC6F408AFD5F27F1C8BEB1">
    <w:name w:val="E83D72088CFC6F408AFD5F27F1C8BEB1"/>
    <w:rsid w:val="00DA5534"/>
  </w:style>
  <w:style w:type="paragraph" w:customStyle="1" w:styleId="E70ABE3B9BB74444B8507424036CFE34">
    <w:name w:val="E70ABE3B9BB74444B8507424036CFE34"/>
    <w:rsid w:val="00DA5534"/>
  </w:style>
  <w:style w:type="paragraph" w:customStyle="1" w:styleId="C0E375CAF6273746BB3D11C79C72BE92">
    <w:name w:val="C0E375CAF6273746BB3D11C79C72BE92"/>
    <w:rsid w:val="00DA5534"/>
  </w:style>
  <w:style w:type="paragraph" w:customStyle="1" w:styleId="1B2A09D7956ED54384F88C78DEBBB3C4">
    <w:name w:val="1B2A09D7956ED54384F88C78DEBBB3C4"/>
  </w:style>
  <w:style w:type="paragraph" w:customStyle="1" w:styleId="CB785487ACAEAC44B4F2629305772D09">
    <w:name w:val="CB785487ACAEAC44B4F2629305772D09"/>
    <w:rsid w:val="00DA5534"/>
  </w:style>
  <w:style w:type="paragraph" w:customStyle="1" w:styleId="EC70529C69439542B21077FCA056A961">
    <w:name w:val="EC70529C69439542B21077FCA056A961"/>
    <w:rsid w:val="00DA5534"/>
  </w:style>
  <w:style w:type="paragraph" w:customStyle="1" w:styleId="542B5C958B6185498D87F37A4D5859F9">
    <w:name w:val="542B5C958B6185498D87F37A4D5859F9"/>
    <w:rsid w:val="00DA5534"/>
  </w:style>
  <w:style w:type="paragraph" w:customStyle="1" w:styleId="F27FDA5F9D2D6E45B58039331337738C">
    <w:name w:val="F27FDA5F9D2D6E45B58039331337738C"/>
    <w:rsid w:val="00DA5534"/>
  </w:style>
  <w:style w:type="paragraph" w:customStyle="1" w:styleId="AB35A29C7950124B99E0BE62557C3E04">
    <w:name w:val="AB35A29C7950124B99E0BE62557C3E04"/>
    <w:rsid w:val="00DA5534"/>
  </w:style>
  <w:style w:type="paragraph" w:customStyle="1" w:styleId="59F3F41D453EEB4692A6ACFB8C157B07">
    <w:name w:val="59F3F41D453EEB4692A6ACFB8C157B07"/>
    <w:rsid w:val="00DA5534"/>
  </w:style>
  <w:style w:type="paragraph" w:customStyle="1" w:styleId="CC2732EB3770294896BF4B82D736B08E">
    <w:name w:val="CC2732EB3770294896BF4B82D736B08E"/>
    <w:rsid w:val="00DA5534"/>
  </w:style>
  <w:style w:type="paragraph" w:customStyle="1" w:styleId="D2EE7BD8C4E22A4A9609D5A812486C45">
    <w:name w:val="D2EE7BD8C4E22A4A9609D5A812486C45"/>
    <w:rsid w:val="00DA5534"/>
  </w:style>
  <w:style w:type="paragraph" w:customStyle="1" w:styleId="A9346D471E973742944748DD3911CBA0">
    <w:name w:val="A9346D471E973742944748DD3911CBA0"/>
    <w:rsid w:val="00DA5534"/>
  </w:style>
  <w:style w:type="paragraph" w:customStyle="1" w:styleId="1BB7F0CF2124FF4CAA9C64413AC628EB">
    <w:name w:val="1BB7F0CF2124FF4CAA9C64413AC628EB"/>
    <w:rsid w:val="00DA5534"/>
  </w:style>
  <w:style w:type="paragraph" w:customStyle="1" w:styleId="42FE31826130914BAA035434B4A98659">
    <w:name w:val="42FE31826130914BAA035434B4A98659"/>
    <w:rsid w:val="00DA5534"/>
  </w:style>
  <w:style w:type="paragraph" w:customStyle="1" w:styleId="656E97ECD9AB8B4F8A07305F06AEED13">
    <w:name w:val="656E97ECD9AB8B4F8A07305F06AEED13"/>
    <w:rsid w:val="00DA5534"/>
  </w:style>
  <w:style w:type="paragraph" w:customStyle="1" w:styleId="CC331652E3B3984BA3630AE72D388FBA">
    <w:name w:val="CC331652E3B3984BA3630AE72D388FBA"/>
    <w:rsid w:val="00DA5534"/>
  </w:style>
  <w:style w:type="paragraph" w:customStyle="1" w:styleId="959EFD8C06651A4E8D2B515A3D339C0C">
    <w:name w:val="959EFD8C06651A4E8D2B515A3D339C0C"/>
    <w:rsid w:val="00DA5534"/>
  </w:style>
  <w:style w:type="paragraph" w:customStyle="1" w:styleId="4F34B7BD9B3E784ABFCB08F388C57F2E">
    <w:name w:val="4F34B7BD9B3E784ABFCB08F388C57F2E"/>
    <w:rsid w:val="00DA5534"/>
  </w:style>
  <w:style w:type="paragraph" w:customStyle="1" w:styleId="27E477BD60782748845DD36F2BEAFEB5">
    <w:name w:val="27E477BD60782748845DD36F2BEAFEB5"/>
    <w:rsid w:val="00DA5534"/>
  </w:style>
  <w:style w:type="paragraph" w:customStyle="1" w:styleId="910B975B06D6B440AA56D725405231B9">
    <w:name w:val="910B975B06D6B440AA56D725405231B9"/>
    <w:rsid w:val="00DA5534"/>
  </w:style>
  <w:style w:type="paragraph" w:customStyle="1" w:styleId="767BA89D1160B04D9811468F3F536A49">
    <w:name w:val="767BA89D1160B04D9811468F3F536A49"/>
    <w:rsid w:val="00DA5534"/>
  </w:style>
  <w:style w:type="paragraph" w:customStyle="1" w:styleId="C45AE3D62C663343B7C7845166DFD6E0">
    <w:name w:val="C45AE3D62C663343B7C7845166DFD6E0"/>
    <w:rsid w:val="00DA5534"/>
  </w:style>
  <w:style w:type="paragraph" w:customStyle="1" w:styleId="A4D084035A519849946345541176FA50">
    <w:name w:val="A4D084035A519849946345541176FA50"/>
    <w:rsid w:val="00DA5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resume.dotx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2023-07-16T12:03:00Z</dcterms:created>
  <dcterms:modified xsi:type="dcterms:W3CDTF">2023-07-16T12:28:00Z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